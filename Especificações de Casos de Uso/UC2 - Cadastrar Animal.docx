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A81423">
        <w:rPr>
          <w:rFonts w:cs="Arial"/>
          <w:lang w:val="pt-BR"/>
        </w:rPr>
        <w:t>QueroPet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A81423">
        <w:rPr>
          <w:rFonts w:cs="Arial"/>
          <w:lang w:val="pt-BR"/>
        </w:rPr>
        <w:t>UC2 Cadastrar Animal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A81423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Cadastrar um animal para ser disponibilizado para adoção.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A8142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Criador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E642E5" w:rsidRDefault="007359D7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Criador seleciona opção Cadastro de Animal no menu Criadores. Sistema exibe a interface I01</w:t>
      </w:r>
    </w:p>
    <w:p w:rsidR="00705361" w:rsidRDefault="00705361" w:rsidP="00705361">
      <w:pPr>
        <w:rPr>
          <w:lang w:val="pt-BR"/>
        </w:rPr>
      </w:pPr>
    </w:p>
    <w:p w:rsidR="00705361" w:rsidRDefault="007359D7" w:rsidP="00705361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E6C9676" wp14:editId="7CE70CC7">
            <wp:extent cx="5847898" cy="3381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459" cy="33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7359D7" w:rsidRPr="007359D7" w:rsidRDefault="007359D7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 w:rsidRPr="007359D7">
        <w:rPr>
          <w:rFonts w:ascii="Arial" w:hAnsi="Arial" w:cs="Arial"/>
          <w:lang w:val="pt-BR"/>
        </w:rPr>
        <w:t>Espécie: Cachorro ou Gato</w:t>
      </w:r>
    </w:p>
    <w:p w:rsidR="007359D7" w:rsidRPr="007359D7" w:rsidRDefault="007359D7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 w:rsidRPr="007359D7">
        <w:rPr>
          <w:rFonts w:ascii="Arial" w:hAnsi="Arial" w:cs="Arial"/>
          <w:lang w:val="pt-BR"/>
        </w:rPr>
        <w:t xml:space="preserve">Porte: Pequeno, </w:t>
      </w:r>
      <w:proofErr w:type="gramStart"/>
      <w:r w:rsidRPr="007359D7">
        <w:rPr>
          <w:rFonts w:ascii="Arial" w:hAnsi="Arial" w:cs="Arial"/>
          <w:lang w:val="pt-BR"/>
        </w:rPr>
        <w:t>Médio</w:t>
      </w:r>
      <w:proofErr w:type="gramEnd"/>
      <w:r w:rsidRPr="007359D7">
        <w:rPr>
          <w:rFonts w:ascii="Arial" w:hAnsi="Arial" w:cs="Arial"/>
          <w:lang w:val="pt-BR"/>
        </w:rPr>
        <w:t xml:space="preserve"> ou Grande</w:t>
      </w:r>
    </w:p>
    <w:p w:rsidR="007359D7" w:rsidRPr="007359D7" w:rsidRDefault="007359D7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 w:rsidRPr="007359D7">
        <w:rPr>
          <w:rFonts w:ascii="Arial" w:hAnsi="Arial" w:cs="Arial"/>
          <w:lang w:val="pt-BR"/>
        </w:rPr>
        <w:t>Fotos: Permitir seleção de até 5 fotos, com tamanho máximo de ...</w:t>
      </w:r>
    </w:p>
    <w:p w:rsidR="00E642E5" w:rsidRDefault="007359D7" w:rsidP="00CA5AAF">
      <w:pPr>
        <w:pStyle w:val="Ttulo3"/>
        <w:ind w:left="993" w:hanging="596"/>
      </w:pPr>
      <w:r>
        <w:t>Criador preenche os dados e clica em Cadastrar</w:t>
      </w:r>
      <w:r w:rsidR="00CA5AAF">
        <w:t>.</w:t>
      </w:r>
      <w:r>
        <w:t xml:space="preserve"> Sistema valida as informações, registra o novo animal e exibe mensagem de sucesso.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2" w:name="_5.2.2_S02_Pesquisar"/>
      <w:bookmarkStart w:id="13" w:name="_5.2.2_S02_Alterar"/>
      <w:bookmarkEnd w:id="12"/>
      <w:bookmarkEnd w:id="13"/>
    </w:p>
    <w:p w:rsidR="000E4A07" w:rsidRPr="00897891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  <w:bookmarkStart w:id="14" w:name="_GoBack"/>
      <w:bookmarkEnd w:id="14"/>
    </w:p>
    <w:sectPr w:rsidR="000E4A07" w:rsidRPr="00897891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8CA" w:rsidRDefault="000E78CA">
      <w:r>
        <w:separator/>
      </w:r>
    </w:p>
  </w:endnote>
  <w:endnote w:type="continuationSeparator" w:id="0">
    <w:p w:rsidR="000E78CA" w:rsidRDefault="000E7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1100F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1100F7">
            <w:rPr>
              <w:lang w:val="pt-BR"/>
            </w:rPr>
            <w:t>QueroPet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485BBB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1100F7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8CA" w:rsidRDefault="000E78CA">
      <w:r>
        <w:separator/>
      </w:r>
    </w:p>
  </w:footnote>
  <w:footnote w:type="continuationSeparator" w:id="0">
    <w:p w:rsidR="000E78CA" w:rsidRDefault="000E78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A81423">
            <w:rPr>
              <w:lang w:val="pt-BR"/>
            </w:rPr>
            <w:t>QueroPet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A81423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A81423">
            <w:rPr>
              <w:lang w:val="pt-BR"/>
            </w:rPr>
            <w:t>2</w:t>
          </w:r>
          <w:r w:rsidR="00CB65F6">
            <w:rPr>
              <w:lang w:val="pt-BR"/>
            </w:rPr>
            <w:t xml:space="preserve"> </w:t>
          </w:r>
          <w:r w:rsidR="00A81423">
            <w:rPr>
              <w:lang w:val="pt-BR"/>
            </w:rPr>
            <w:t>Cadastrar Animal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>
            <w:t xml:space="preserve"> </w:t>
          </w:r>
          <w:r w:rsidR="00A81423">
            <w:t>31/08/2017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4"/>
  </w:num>
  <w:num w:numId="40">
    <w:abstractNumId w:val="3"/>
  </w:num>
  <w:num w:numId="41">
    <w:abstractNumId w:val="1"/>
  </w:num>
  <w:num w:numId="42">
    <w:abstractNumId w:val="0"/>
  </w:num>
  <w:num w:numId="4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84AEB-F9E3-474F-9DFF-5113EF84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985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71</cp:revision>
  <cp:lastPrinted>2006-04-06T17:03:00Z</cp:lastPrinted>
  <dcterms:created xsi:type="dcterms:W3CDTF">2013-09-02T20:34:00Z</dcterms:created>
  <dcterms:modified xsi:type="dcterms:W3CDTF">2017-08-31T22:25:00Z</dcterms:modified>
</cp:coreProperties>
</file>