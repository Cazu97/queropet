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A81423">
        <w:rPr>
          <w:rFonts w:cs="Arial"/>
          <w:lang w:val="pt-BR"/>
        </w:rPr>
        <w:t>QueroPet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A81423">
        <w:rPr>
          <w:rFonts w:cs="Arial"/>
          <w:lang w:val="pt-BR"/>
        </w:rPr>
        <w:t>UC</w:t>
      </w:r>
      <w:r w:rsidR="00B8143F">
        <w:rPr>
          <w:rFonts w:cs="Arial"/>
          <w:lang w:val="pt-BR"/>
        </w:rPr>
        <w:t>5</w:t>
      </w:r>
      <w:r w:rsidR="00A81423">
        <w:rPr>
          <w:rFonts w:cs="Arial"/>
          <w:lang w:val="pt-BR"/>
        </w:rPr>
        <w:t xml:space="preserve"> </w:t>
      </w:r>
      <w:r w:rsidR="00B8143F">
        <w:rPr>
          <w:rFonts w:cs="Arial"/>
          <w:lang w:val="pt-BR"/>
        </w:rPr>
        <w:t>Buscar</w:t>
      </w:r>
      <w:r w:rsidR="00A81423">
        <w:rPr>
          <w:rFonts w:cs="Arial"/>
          <w:lang w:val="pt-BR"/>
        </w:rPr>
        <w:t xml:space="preserve"> Animal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B8143F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Permitir que o interessado em adotar faça uma busca dos animais disponíveis para adoção, conforme seus interesses.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8143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Interessado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705361" w:rsidRDefault="00B8143F" w:rsidP="00705361">
      <w:pPr>
        <w:pStyle w:val="Ttulo3"/>
        <w:ind w:left="993" w:hanging="596"/>
      </w:pPr>
      <w:r>
        <w:t>Interessado</w:t>
      </w:r>
      <w:r w:rsidR="007359D7">
        <w:t xml:space="preserve"> seleciona opção </w:t>
      </w:r>
      <w:r>
        <w:t>Busca de Animais</w:t>
      </w:r>
      <w:r w:rsidR="007359D7">
        <w:t xml:space="preserve">. </w:t>
      </w:r>
    </w:p>
    <w:p w:rsidR="00195BB0" w:rsidRPr="00195BB0" w:rsidRDefault="00195BB0" w:rsidP="00195BB0">
      <w:pPr>
        <w:pStyle w:val="Ttulo3"/>
        <w:ind w:left="993" w:hanging="596"/>
      </w:pPr>
      <w:r>
        <w:t>Sistema exibe a interface I01</w:t>
      </w:r>
    </w:p>
    <w:p w:rsidR="00705361" w:rsidRDefault="00B8143F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DE14AC" wp14:editId="388C079C">
            <wp:extent cx="5438775" cy="2809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B8143F" w:rsidRDefault="00B8143F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não seja </w:t>
      </w:r>
      <w:r w:rsidR="0063466F">
        <w:rPr>
          <w:rFonts w:ascii="Arial" w:hAnsi="Arial" w:cs="Arial"/>
          <w:lang w:val="pt-BR"/>
        </w:rPr>
        <w:t>escolhido nenhum filtro, exibir todos os animais disponíveis</w:t>
      </w:r>
    </w:p>
    <w:p w:rsidR="0063466F" w:rsidRDefault="0063466F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Exibir 20 animais por página se for o caso</w:t>
      </w:r>
    </w:p>
    <w:p w:rsidR="007359D7" w:rsidRPr="007359D7" w:rsidRDefault="007359D7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 w:rsidRPr="007359D7">
        <w:rPr>
          <w:rFonts w:ascii="Arial" w:hAnsi="Arial" w:cs="Arial"/>
          <w:lang w:val="pt-BR"/>
        </w:rPr>
        <w:t>Espécie: Cachorro ou Gato</w:t>
      </w:r>
    </w:p>
    <w:p w:rsidR="007359D7" w:rsidRPr="007359D7" w:rsidRDefault="007359D7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 w:rsidRPr="007359D7">
        <w:rPr>
          <w:rFonts w:ascii="Arial" w:hAnsi="Arial" w:cs="Arial"/>
          <w:lang w:val="pt-BR"/>
        </w:rPr>
        <w:t xml:space="preserve">Porte: Pequeno, </w:t>
      </w:r>
      <w:proofErr w:type="gramStart"/>
      <w:r w:rsidRPr="007359D7">
        <w:rPr>
          <w:rFonts w:ascii="Arial" w:hAnsi="Arial" w:cs="Arial"/>
          <w:lang w:val="pt-BR"/>
        </w:rPr>
        <w:t>Médio</w:t>
      </w:r>
      <w:proofErr w:type="gramEnd"/>
      <w:r w:rsidRPr="007359D7">
        <w:rPr>
          <w:rFonts w:ascii="Arial" w:hAnsi="Arial" w:cs="Arial"/>
          <w:lang w:val="pt-BR"/>
        </w:rPr>
        <w:t xml:space="preserve"> ou Grande</w:t>
      </w:r>
    </w:p>
    <w:p w:rsidR="00E642E5" w:rsidRDefault="00583229" w:rsidP="00CA5AAF">
      <w:pPr>
        <w:pStyle w:val="Ttulo3"/>
        <w:ind w:left="993" w:hanging="596"/>
      </w:pPr>
      <w:r>
        <w:t>Interessado clica em Pesquisar</w:t>
      </w:r>
      <w:r w:rsidR="007359D7">
        <w:t>.</w:t>
      </w:r>
      <w:r>
        <w:t xml:space="preserve"> Sistema exibe os animais que atendem os critérios de busca na interface I02:</w:t>
      </w:r>
    </w:p>
    <w:p w:rsidR="00583229" w:rsidRPr="00583229" w:rsidRDefault="00583229" w:rsidP="00583229">
      <w:pPr>
        <w:rPr>
          <w:lang w:val="pt-BR"/>
        </w:rPr>
      </w:pPr>
    </w:p>
    <w:p w:rsidR="00944ECA" w:rsidRDefault="009766B0" w:rsidP="009766B0">
      <w:pPr>
        <w:pStyle w:val="Recuonormal"/>
        <w:jc w:val="center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  <w:r>
        <w:rPr>
          <w:noProof/>
          <w:snapToGrid/>
          <w:lang w:val="pt-BR" w:eastAsia="pt-BR"/>
        </w:rPr>
        <w:lastRenderedPageBreak/>
        <w:drawing>
          <wp:inline distT="0" distB="0" distL="0" distR="0" wp14:anchorId="5F98EEDA" wp14:editId="12F41E8E">
            <wp:extent cx="5534025" cy="2867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B0" w:rsidRDefault="009766B0" w:rsidP="009766B0">
      <w:pPr>
        <w:pStyle w:val="Recuonormal"/>
        <w:jc w:val="center"/>
        <w:rPr>
          <w:rFonts w:ascii="Arial" w:hAnsi="Arial" w:cs="Arial"/>
          <w:lang w:val="pt-BR"/>
        </w:rPr>
      </w:pPr>
    </w:p>
    <w:p w:rsidR="009766B0" w:rsidRDefault="009766B0" w:rsidP="009766B0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clicar no nome de um animal da lista, acionar o UC6 Detalhar Animal</w:t>
      </w:r>
    </w:p>
    <w:p w:rsidR="009766B0" w:rsidRDefault="009766B0" w:rsidP="009766B0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Exibir 20 animais por página</w:t>
      </w:r>
    </w:p>
    <w:p w:rsidR="009766B0" w:rsidRPr="007359D7" w:rsidRDefault="009766B0" w:rsidP="009766B0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Colocar filtro em todas as colunas</w:t>
      </w:r>
    </w:p>
    <w:p w:rsidR="009766B0" w:rsidRDefault="009766B0" w:rsidP="009766B0">
      <w:pPr>
        <w:pStyle w:val="Recuonormal"/>
        <w:jc w:val="center"/>
        <w:rPr>
          <w:rFonts w:ascii="Arial" w:hAnsi="Arial" w:cs="Arial"/>
          <w:lang w:val="pt-BR"/>
        </w:rPr>
      </w:pPr>
    </w:p>
    <w:p w:rsidR="00195BB0" w:rsidRPr="00195BB0" w:rsidRDefault="00195BB0" w:rsidP="00195BB0">
      <w:pPr>
        <w:pStyle w:val="Ttulo2"/>
        <w:numPr>
          <w:ilvl w:val="0"/>
          <w:numId w:val="0"/>
        </w:numPr>
        <w:ind w:left="283"/>
      </w:pPr>
      <w:bookmarkStart w:id="14" w:name="_GoBack"/>
      <w:bookmarkEnd w:id="14"/>
    </w:p>
    <w:p w:rsidR="000E4A07" w:rsidRPr="00897891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sectPr w:rsidR="000E4A07" w:rsidRPr="00897891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406" w:rsidRDefault="008D0406">
      <w:r>
        <w:separator/>
      </w:r>
    </w:p>
  </w:endnote>
  <w:endnote w:type="continuationSeparator" w:id="0">
    <w:p w:rsidR="008D0406" w:rsidRDefault="008D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1100F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1100F7">
            <w:rPr>
              <w:lang w:val="pt-BR"/>
            </w:rPr>
            <w:t>QueroPet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9766B0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406" w:rsidRDefault="008D0406">
      <w:r>
        <w:separator/>
      </w:r>
    </w:p>
  </w:footnote>
  <w:footnote w:type="continuationSeparator" w:id="0">
    <w:p w:rsidR="008D0406" w:rsidRDefault="008D0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81423">
            <w:rPr>
              <w:lang w:val="pt-BR"/>
            </w:rPr>
            <w:t>QueroPet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B8143F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B8143F">
            <w:rPr>
              <w:lang w:val="pt-BR"/>
            </w:rPr>
            <w:t>5</w:t>
          </w:r>
          <w:r w:rsidR="00CB65F6">
            <w:rPr>
              <w:lang w:val="pt-BR"/>
            </w:rPr>
            <w:t xml:space="preserve"> </w:t>
          </w:r>
          <w:r w:rsidR="00B8143F">
            <w:rPr>
              <w:lang w:val="pt-BR"/>
            </w:rPr>
            <w:t>Buscar</w:t>
          </w:r>
          <w:r w:rsidR="00A81423">
            <w:rPr>
              <w:lang w:val="pt-BR"/>
            </w:rPr>
            <w:t xml:space="preserve"> Animal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A81423">
            <w:t>31/08/2017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69"/>
        </w:tabs>
        <w:ind w:left="709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3"/>
  </w:num>
  <w:num w:numId="41">
    <w:abstractNumId w:val="1"/>
  </w:num>
  <w:num w:numId="42">
    <w:abstractNumId w:val="0"/>
  </w:num>
  <w:num w:numId="43">
    <w:abstractNumId w:val="2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  <w:num w:numId="4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95BB0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229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466F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406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766B0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143F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1069"/>
        <w:tab w:val="num" w:pos="1068"/>
      </w:tabs>
      <w:ind w:left="708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86838-8A8A-4E69-896B-67D7163C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21</TotalTime>
  <Pages>2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4</cp:revision>
  <cp:lastPrinted>2006-04-06T17:03:00Z</cp:lastPrinted>
  <dcterms:created xsi:type="dcterms:W3CDTF">2017-08-31T22:31:00Z</dcterms:created>
  <dcterms:modified xsi:type="dcterms:W3CDTF">2017-08-31T22:52:00Z</dcterms:modified>
</cp:coreProperties>
</file>